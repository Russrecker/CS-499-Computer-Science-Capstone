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4295" w14:textId="77777777" w:rsidR="002C79E6" w:rsidRPr="00E05189" w:rsidRDefault="002C79E6" w:rsidP="002C79E6">
      <w:pPr>
        <w:rPr>
          <w:rFonts w:ascii="Times New Roman" w:hAnsi="Times New Roman" w:cs="Times New Roman"/>
          <w:sz w:val="24"/>
        </w:rPr>
      </w:pPr>
    </w:p>
    <w:p w14:paraId="5B032066" w14:textId="77777777" w:rsidR="002C79E6" w:rsidRPr="00E05189" w:rsidRDefault="002C79E6" w:rsidP="002C79E6">
      <w:pPr>
        <w:rPr>
          <w:rFonts w:ascii="Times New Roman" w:hAnsi="Times New Roman" w:cs="Times New Roman"/>
          <w:sz w:val="24"/>
        </w:rPr>
      </w:pPr>
    </w:p>
    <w:p w14:paraId="21FED3D4" w14:textId="77777777" w:rsidR="002C79E6" w:rsidRPr="00E05189" w:rsidRDefault="002C79E6" w:rsidP="002C79E6">
      <w:pPr>
        <w:rPr>
          <w:rFonts w:ascii="Times New Roman" w:hAnsi="Times New Roman" w:cs="Times New Roman"/>
          <w:sz w:val="24"/>
        </w:rPr>
      </w:pPr>
    </w:p>
    <w:p w14:paraId="48113FA3" w14:textId="77777777" w:rsidR="002C79E6" w:rsidRPr="00E05189" w:rsidRDefault="002C79E6" w:rsidP="002C79E6">
      <w:pPr>
        <w:rPr>
          <w:rFonts w:ascii="Times New Roman" w:hAnsi="Times New Roman" w:cs="Times New Roman"/>
          <w:sz w:val="24"/>
        </w:rPr>
      </w:pPr>
    </w:p>
    <w:p w14:paraId="58C31EF7" w14:textId="77777777" w:rsidR="002C79E6" w:rsidRPr="00E05189" w:rsidRDefault="002C79E6" w:rsidP="002C79E6">
      <w:pPr>
        <w:rPr>
          <w:rFonts w:ascii="Times New Roman" w:hAnsi="Times New Roman" w:cs="Times New Roman"/>
          <w:sz w:val="24"/>
        </w:rPr>
      </w:pPr>
    </w:p>
    <w:p w14:paraId="5087BFE6" w14:textId="518F7862" w:rsidR="6A36C4BF" w:rsidRPr="00E05189" w:rsidRDefault="00E05189" w:rsidP="00E05189">
      <w:pPr>
        <w:pStyle w:val="Title"/>
        <w:rPr>
          <w:rFonts w:ascii="Times New Roman" w:hAnsi="Times New Roman" w:cs="Times New Roman"/>
          <w:sz w:val="24"/>
        </w:rPr>
      </w:pPr>
      <w:r w:rsidRPr="00E05189">
        <w:rPr>
          <w:rFonts w:ascii="Times New Roman" w:hAnsi="Times New Roman" w:cs="Times New Roman"/>
          <w:sz w:val="24"/>
        </w:rPr>
        <w:t>Milestone Two</w:t>
      </w:r>
    </w:p>
    <w:p w14:paraId="02D9B00D" w14:textId="48A91E7D" w:rsidR="201D26C8" w:rsidRPr="00E05189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74439FDC" w14:textId="0B1C06E0" w:rsidR="00A417C1" w:rsidRPr="00E05189" w:rsidRDefault="00E05189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E05189">
        <w:rPr>
          <w:rFonts w:ascii="Times New Roman" w:hAnsi="Times New Roman" w:cs="Times New Roman"/>
          <w:sz w:val="24"/>
          <w:szCs w:val="24"/>
        </w:rPr>
        <w:t>Russell</w:t>
      </w:r>
      <w:r w:rsidR="002C79E6" w:rsidRPr="00E05189">
        <w:rPr>
          <w:rFonts w:ascii="Times New Roman" w:hAnsi="Times New Roman" w:cs="Times New Roman"/>
          <w:sz w:val="24"/>
          <w:szCs w:val="24"/>
        </w:rPr>
        <w:t xml:space="preserve"> </w:t>
      </w:r>
      <w:r w:rsidRPr="00E05189">
        <w:rPr>
          <w:rFonts w:ascii="Times New Roman" w:hAnsi="Times New Roman" w:cs="Times New Roman"/>
          <w:sz w:val="24"/>
          <w:szCs w:val="24"/>
        </w:rPr>
        <w:t>Reckhow</w:t>
      </w:r>
    </w:p>
    <w:p w14:paraId="6158C384" w14:textId="20412EC1" w:rsidR="002C79E6" w:rsidRPr="00E05189" w:rsidRDefault="00E05189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E05189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55194D1" w14:textId="471FA881" w:rsidR="002C79E6" w:rsidRPr="00E05189" w:rsidRDefault="00E05189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E05189">
        <w:rPr>
          <w:rFonts w:ascii="Times New Roman" w:hAnsi="Times New Roman" w:cs="Times New Roman"/>
          <w:sz w:val="24"/>
          <w:szCs w:val="24"/>
        </w:rPr>
        <w:t>CS499:</w:t>
      </w:r>
      <w:r w:rsidR="002C79E6" w:rsidRPr="00E05189">
        <w:rPr>
          <w:rFonts w:ascii="Times New Roman" w:hAnsi="Times New Roman" w:cs="Times New Roman"/>
          <w:sz w:val="24"/>
          <w:szCs w:val="24"/>
        </w:rPr>
        <w:t xml:space="preserve"> </w:t>
      </w:r>
      <w:r w:rsidRPr="00E05189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45C6E50D" w14:textId="1F051960" w:rsidR="002C79E6" w:rsidRPr="00E05189" w:rsidRDefault="00E05189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Joseph Martinez</w:t>
      </w:r>
    </w:p>
    <w:p w14:paraId="7A4DF65E" w14:textId="3F1EA51D" w:rsidR="201D26C8" w:rsidRPr="00E05189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1BF15B67" w14:textId="77777777" w:rsidR="201D26C8" w:rsidRPr="00E05189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54C3D96" w14:textId="77777777" w:rsidR="201D26C8" w:rsidRPr="00E05189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8E35BB1" w14:textId="77777777" w:rsidR="201D26C8" w:rsidRPr="00E05189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541519E" w14:textId="77777777" w:rsidR="201D26C8" w:rsidRPr="00E05189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5E4FCB5" w14:textId="77777777" w:rsidR="201D26C8" w:rsidRPr="00E05189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CBF6B37" w14:textId="77777777" w:rsidR="201D26C8" w:rsidRPr="00E05189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681176A" w14:textId="77777777" w:rsidR="201D26C8" w:rsidRPr="00E05189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16C0FB5" w14:textId="77777777" w:rsidR="000D4642" w:rsidRPr="00E05189" w:rsidRDefault="000D4642">
      <w:pPr>
        <w:rPr>
          <w:rFonts w:ascii="Times New Roman" w:eastAsia="Calibri" w:hAnsi="Times New Roman" w:cs="Times New Roman"/>
          <w:sz w:val="24"/>
        </w:rPr>
      </w:pPr>
      <w:r w:rsidRPr="00E05189">
        <w:rPr>
          <w:rFonts w:ascii="Times New Roman" w:eastAsia="Calibri" w:hAnsi="Times New Roman" w:cs="Times New Roman"/>
          <w:sz w:val="24"/>
        </w:rPr>
        <w:br w:type="page"/>
      </w:r>
    </w:p>
    <w:p w14:paraId="79A35031" w14:textId="2117DBFB" w:rsidR="00A417C1" w:rsidRPr="00E05189" w:rsidRDefault="00E05189" w:rsidP="00B863FB">
      <w:pPr>
        <w:pStyle w:val="SectionTitl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Narrative</w:t>
      </w:r>
    </w:p>
    <w:p w14:paraId="094865E9" w14:textId="2BC89F56" w:rsidR="00A417C1" w:rsidRDefault="007717A7" w:rsidP="002C79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artifact I used was my Weight Tracker app from CS360. </w:t>
      </w:r>
      <w:r w:rsidR="005E00A1">
        <w:rPr>
          <w:rFonts w:ascii="Times New Roman" w:hAnsi="Times New Roman" w:cs="Times New Roman"/>
          <w:sz w:val="24"/>
        </w:rPr>
        <w:t xml:space="preserve">It was created around June of this year. </w:t>
      </w:r>
      <w:r w:rsidR="0028740F">
        <w:rPr>
          <w:rFonts w:ascii="Times New Roman" w:hAnsi="Times New Roman" w:cs="Times New Roman"/>
          <w:sz w:val="24"/>
        </w:rPr>
        <w:t xml:space="preserve">I added a line graph to show the user’s weight over time. The graph pulls data from the database, shows it from oldest to newest, and displays it visually with a goal line. </w:t>
      </w:r>
    </w:p>
    <w:p w14:paraId="143EA18C" w14:textId="49028889" w:rsidR="00033BFF" w:rsidRDefault="00033BFF" w:rsidP="002C79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included this line graph because it demonstrates that I can improve </w:t>
      </w:r>
      <w:r w:rsidR="00FE43AD">
        <w:rPr>
          <w:rFonts w:ascii="Times New Roman" w:hAnsi="Times New Roman" w:cs="Times New Roman"/>
          <w:sz w:val="24"/>
        </w:rPr>
        <w:t>existing</w:t>
      </w:r>
      <w:r>
        <w:rPr>
          <w:rFonts w:ascii="Times New Roman" w:hAnsi="Times New Roman" w:cs="Times New Roman"/>
          <w:sz w:val="24"/>
        </w:rPr>
        <w:t xml:space="preserve"> software</w:t>
      </w:r>
      <w:r w:rsidR="00D27446">
        <w:rPr>
          <w:rFonts w:ascii="Times New Roman" w:hAnsi="Times New Roman" w:cs="Times New Roman"/>
          <w:sz w:val="24"/>
        </w:rPr>
        <w:t xml:space="preserve"> by adding a new feature to it. </w:t>
      </w:r>
      <w:r w:rsidR="00FE43AD">
        <w:rPr>
          <w:rFonts w:ascii="Times New Roman" w:hAnsi="Times New Roman" w:cs="Times New Roman"/>
          <w:sz w:val="24"/>
        </w:rPr>
        <w:t xml:space="preserve">This </w:t>
      </w:r>
      <w:r w:rsidR="004D7FEE">
        <w:rPr>
          <w:rFonts w:ascii="Times New Roman" w:hAnsi="Times New Roman" w:cs="Times New Roman"/>
          <w:sz w:val="24"/>
        </w:rPr>
        <w:t xml:space="preserve">also shows frontend and backend work. </w:t>
      </w:r>
      <w:r w:rsidR="009425B1">
        <w:rPr>
          <w:rFonts w:ascii="Times New Roman" w:hAnsi="Times New Roman" w:cs="Times New Roman"/>
          <w:sz w:val="24"/>
        </w:rPr>
        <w:t xml:space="preserve">On the </w:t>
      </w:r>
      <w:r w:rsidR="008C07F4">
        <w:rPr>
          <w:rFonts w:ascii="Times New Roman" w:hAnsi="Times New Roman" w:cs="Times New Roman"/>
          <w:sz w:val="24"/>
        </w:rPr>
        <w:t>front end</w:t>
      </w:r>
      <w:r w:rsidR="009425B1">
        <w:rPr>
          <w:rFonts w:ascii="Times New Roman" w:hAnsi="Times New Roman" w:cs="Times New Roman"/>
          <w:sz w:val="24"/>
        </w:rPr>
        <w:t xml:space="preserve">, I integrated MPAndroidChart and styled it how I liked with colors, date bubble markers, and a goal line. </w:t>
      </w:r>
      <w:r w:rsidR="00DA3060" w:rsidRPr="00DA3060">
        <w:rPr>
          <w:rFonts w:ascii="Times New Roman" w:hAnsi="Times New Roman" w:cs="Times New Roman"/>
          <w:sz w:val="24"/>
        </w:rPr>
        <w:t xml:space="preserve">On the backend, I sorted the weight entries from oldest to newest, connected the graph to both the weight database and goal database, and added error handling </w:t>
      </w:r>
      <w:r w:rsidR="00DA3060">
        <w:rPr>
          <w:rFonts w:ascii="Times New Roman" w:hAnsi="Times New Roman" w:cs="Times New Roman"/>
          <w:sz w:val="24"/>
        </w:rPr>
        <w:t>to</w:t>
      </w:r>
      <w:r w:rsidR="00DA3060" w:rsidRPr="00DA3060">
        <w:rPr>
          <w:rFonts w:ascii="Times New Roman" w:hAnsi="Times New Roman" w:cs="Times New Roman"/>
          <w:sz w:val="24"/>
        </w:rPr>
        <w:t xml:space="preserve"> the graph</w:t>
      </w:r>
      <w:r w:rsidR="008C07F4">
        <w:rPr>
          <w:rFonts w:ascii="Times New Roman" w:hAnsi="Times New Roman" w:cs="Times New Roman"/>
          <w:sz w:val="24"/>
        </w:rPr>
        <w:t xml:space="preserve">. </w:t>
      </w:r>
      <w:r w:rsidR="00CF62A8">
        <w:rPr>
          <w:rFonts w:ascii="Times New Roman" w:hAnsi="Times New Roman" w:cs="Times New Roman"/>
          <w:sz w:val="24"/>
        </w:rPr>
        <w:t xml:space="preserve">This addition to the </w:t>
      </w:r>
      <w:r w:rsidR="009A3A80">
        <w:rPr>
          <w:rFonts w:ascii="Times New Roman" w:hAnsi="Times New Roman" w:cs="Times New Roman"/>
          <w:sz w:val="24"/>
        </w:rPr>
        <w:t>app</w:t>
      </w:r>
      <w:r w:rsidR="00CF62A8">
        <w:rPr>
          <w:rFonts w:ascii="Times New Roman" w:hAnsi="Times New Roman" w:cs="Times New Roman"/>
          <w:sz w:val="24"/>
        </w:rPr>
        <w:t xml:space="preserve"> makes it more useful because it shows the trends visually instead of just looking at a list of numbers. </w:t>
      </w:r>
    </w:p>
    <w:p w14:paraId="46071B9D" w14:textId="058E4B11" w:rsidR="00493A10" w:rsidRDefault="00F94AF0" w:rsidP="002C79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Yes, I met the outcomes that I wanted so far. With this enhancement, it shows I can design and use solutions by making the weight data easier to understand and visualize better. It also shows I can use tools and techniques like Android Studio and MPAndroidChart. </w:t>
      </w:r>
      <w:r w:rsidR="00124210">
        <w:rPr>
          <w:rFonts w:ascii="Times New Roman" w:hAnsi="Times New Roman" w:cs="Times New Roman"/>
          <w:sz w:val="24"/>
        </w:rPr>
        <w:t xml:space="preserve">I have demonstrated communication by writing about it </w:t>
      </w:r>
      <w:r w:rsidR="00561EF7">
        <w:rPr>
          <w:rFonts w:ascii="Times New Roman" w:hAnsi="Times New Roman" w:cs="Times New Roman"/>
          <w:sz w:val="24"/>
        </w:rPr>
        <w:t>and</w:t>
      </w:r>
      <w:r w:rsidR="00124210">
        <w:rPr>
          <w:rFonts w:ascii="Times New Roman" w:hAnsi="Times New Roman" w:cs="Times New Roman"/>
          <w:sz w:val="24"/>
        </w:rPr>
        <w:t xml:space="preserve"> talking about my enhancement through the code review video. </w:t>
      </w:r>
      <w:r w:rsidR="00561EF7">
        <w:rPr>
          <w:rFonts w:ascii="Times New Roman" w:hAnsi="Times New Roman" w:cs="Times New Roman"/>
          <w:sz w:val="24"/>
        </w:rPr>
        <w:t xml:space="preserve">The only outcome I still need is security, which will be covered when I add my notebook database later. </w:t>
      </w:r>
    </w:p>
    <w:p w14:paraId="5A49777C" w14:textId="28BC7221" w:rsidR="4A446072" w:rsidRPr="000B2361" w:rsidRDefault="00623CD0" w:rsidP="000B23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learned how to integrate an </w:t>
      </w:r>
      <w:r w:rsidR="001561E8">
        <w:rPr>
          <w:rFonts w:ascii="Times New Roman" w:hAnsi="Times New Roman" w:cs="Times New Roman"/>
          <w:sz w:val="24"/>
        </w:rPr>
        <w:t>open-source</w:t>
      </w:r>
      <w:r>
        <w:rPr>
          <w:rFonts w:ascii="Times New Roman" w:hAnsi="Times New Roman" w:cs="Times New Roman"/>
          <w:sz w:val="24"/>
        </w:rPr>
        <w:t xml:space="preserve"> library chart into my </w:t>
      </w:r>
      <w:r w:rsidR="001913BA">
        <w:rPr>
          <w:rFonts w:ascii="Times New Roman" w:hAnsi="Times New Roman" w:cs="Times New Roman"/>
          <w:sz w:val="24"/>
        </w:rPr>
        <w:t>project and adjust the settings on how I wanted the graph to look.</w:t>
      </w:r>
      <w:r w:rsidR="006D298B">
        <w:rPr>
          <w:rFonts w:ascii="Times New Roman" w:hAnsi="Times New Roman" w:cs="Times New Roman"/>
          <w:sz w:val="24"/>
        </w:rPr>
        <w:t xml:space="preserve"> I learned how to set the chart up and display it to show the weights, a date bubble, and the goal line. </w:t>
      </w:r>
      <w:r w:rsidR="00D1256B">
        <w:rPr>
          <w:rFonts w:ascii="Times New Roman" w:hAnsi="Times New Roman" w:cs="Times New Roman"/>
          <w:sz w:val="24"/>
        </w:rPr>
        <w:t xml:space="preserve">There were a few challenges that I faced </w:t>
      </w:r>
      <w:r w:rsidR="00F33C14">
        <w:rPr>
          <w:rFonts w:ascii="Times New Roman" w:hAnsi="Times New Roman" w:cs="Times New Roman"/>
          <w:sz w:val="24"/>
        </w:rPr>
        <w:t>while</w:t>
      </w:r>
      <w:r w:rsidR="00D1256B">
        <w:rPr>
          <w:rFonts w:ascii="Times New Roman" w:hAnsi="Times New Roman" w:cs="Times New Roman"/>
          <w:sz w:val="24"/>
        </w:rPr>
        <w:t xml:space="preserve"> </w:t>
      </w:r>
      <w:r w:rsidR="00F33C14">
        <w:rPr>
          <w:rFonts w:ascii="Times New Roman" w:hAnsi="Times New Roman" w:cs="Times New Roman"/>
          <w:sz w:val="24"/>
        </w:rPr>
        <w:t>implementing</w:t>
      </w:r>
      <w:r w:rsidR="00D1256B">
        <w:rPr>
          <w:rFonts w:ascii="Times New Roman" w:hAnsi="Times New Roman" w:cs="Times New Roman"/>
          <w:sz w:val="24"/>
        </w:rPr>
        <w:t xml:space="preserve"> this. </w:t>
      </w:r>
      <w:r w:rsidR="00F90C2B">
        <w:rPr>
          <w:rFonts w:ascii="Times New Roman" w:hAnsi="Times New Roman" w:cs="Times New Roman"/>
          <w:sz w:val="24"/>
        </w:rPr>
        <w:t xml:space="preserve">The first being it showed all points on the graph which I thought was a bad idea, so I limited it to only show six at a time and for the user to scroll through it. The second one was the goal line wouldn’t show until the weight was closer to it which I thought wasn’t </w:t>
      </w:r>
      <w:r w:rsidR="00F90C2B">
        <w:rPr>
          <w:rFonts w:ascii="Times New Roman" w:hAnsi="Times New Roman" w:cs="Times New Roman"/>
          <w:sz w:val="24"/>
        </w:rPr>
        <w:lastRenderedPageBreak/>
        <w:t xml:space="preserve">good. I wanted a user to be able to see the goal line the whole time, so I had to fix the view to keep it always showing. </w:t>
      </w:r>
      <w:r w:rsidR="00A35AB7">
        <w:rPr>
          <w:rFonts w:ascii="Times New Roman" w:hAnsi="Times New Roman" w:cs="Times New Roman"/>
          <w:sz w:val="24"/>
        </w:rPr>
        <w:t xml:space="preserve">The third </w:t>
      </w:r>
      <w:r w:rsidR="00457E2E">
        <w:rPr>
          <w:rFonts w:ascii="Times New Roman" w:hAnsi="Times New Roman" w:cs="Times New Roman"/>
          <w:sz w:val="24"/>
        </w:rPr>
        <w:t>one</w:t>
      </w:r>
      <w:r w:rsidR="00A35AB7">
        <w:rPr>
          <w:rFonts w:ascii="Times New Roman" w:hAnsi="Times New Roman" w:cs="Times New Roman"/>
          <w:sz w:val="24"/>
        </w:rPr>
        <w:t xml:space="preserve"> I had was </w:t>
      </w:r>
      <w:r w:rsidR="00404FAC">
        <w:rPr>
          <w:rFonts w:ascii="Times New Roman" w:hAnsi="Times New Roman" w:cs="Times New Roman"/>
          <w:sz w:val="24"/>
        </w:rPr>
        <w:t xml:space="preserve">when the user took away the goal, it would still appear at the bottom of the graph, so I had to add a way to remove the line when the user deleted their goal weight. </w:t>
      </w:r>
      <w:r w:rsidR="00457E2E">
        <w:rPr>
          <w:rFonts w:ascii="Times New Roman" w:hAnsi="Times New Roman" w:cs="Times New Roman"/>
          <w:sz w:val="24"/>
        </w:rPr>
        <w:t xml:space="preserve">The final challenge I had was </w:t>
      </w:r>
      <w:r w:rsidR="00B50B49">
        <w:rPr>
          <w:rFonts w:ascii="Times New Roman" w:hAnsi="Times New Roman" w:cs="Times New Roman"/>
          <w:sz w:val="24"/>
        </w:rPr>
        <w:t>by</w:t>
      </w:r>
      <w:r w:rsidR="00457E2E">
        <w:rPr>
          <w:rFonts w:ascii="Times New Roman" w:hAnsi="Times New Roman" w:cs="Times New Roman"/>
          <w:sz w:val="24"/>
        </w:rPr>
        <w:t xml:space="preserve"> showing the dates. </w:t>
      </w:r>
      <w:r w:rsidR="00B50B49">
        <w:rPr>
          <w:rFonts w:ascii="Times New Roman" w:hAnsi="Times New Roman" w:cs="Times New Roman"/>
          <w:sz w:val="24"/>
        </w:rPr>
        <w:t>The dates wouldn’t properly show at the bottom of the graph</w:t>
      </w:r>
      <w:r w:rsidR="006673ED">
        <w:rPr>
          <w:rFonts w:ascii="Times New Roman" w:hAnsi="Times New Roman" w:cs="Times New Roman"/>
          <w:sz w:val="24"/>
        </w:rPr>
        <w:t xml:space="preserve">, so I instead removed them and added a date bubble so the user can click the weight and show the date of it. </w:t>
      </w:r>
      <w:r w:rsidR="00DA0E8B">
        <w:rPr>
          <w:rFonts w:ascii="Times New Roman" w:hAnsi="Times New Roman" w:cs="Times New Roman"/>
          <w:sz w:val="24"/>
        </w:rPr>
        <w:t>Solving all these problems really helped me get better at troubleshooting</w:t>
      </w:r>
      <w:r w:rsidR="004B584D">
        <w:rPr>
          <w:rFonts w:ascii="Times New Roman" w:hAnsi="Times New Roman" w:cs="Times New Roman"/>
          <w:sz w:val="24"/>
        </w:rPr>
        <w:t xml:space="preserve"> and finding other </w:t>
      </w:r>
      <w:r w:rsidR="00A651D6">
        <w:rPr>
          <w:rFonts w:ascii="Times New Roman" w:hAnsi="Times New Roman" w:cs="Times New Roman"/>
          <w:sz w:val="24"/>
        </w:rPr>
        <w:t>ways</w:t>
      </w:r>
      <w:r w:rsidR="004B584D">
        <w:rPr>
          <w:rFonts w:ascii="Times New Roman" w:hAnsi="Times New Roman" w:cs="Times New Roman"/>
          <w:sz w:val="24"/>
        </w:rPr>
        <w:t xml:space="preserve"> to </w:t>
      </w:r>
      <w:r w:rsidR="000C2239">
        <w:rPr>
          <w:rFonts w:ascii="Times New Roman" w:hAnsi="Times New Roman" w:cs="Times New Roman"/>
          <w:sz w:val="24"/>
        </w:rPr>
        <w:t xml:space="preserve">come up with a </w:t>
      </w:r>
      <w:r w:rsidR="004B584D">
        <w:rPr>
          <w:rFonts w:ascii="Times New Roman" w:hAnsi="Times New Roman" w:cs="Times New Roman"/>
          <w:sz w:val="24"/>
        </w:rPr>
        <w:t>fix it.</w:t>
      </w:r>
    </w:p>
    <w:p w14:paraId="4F79AE75" w14:textId="77777777" w:rsidR="4A446072" w:rsidRPr="00E05189" w:rsidRDefault="4A446072" w:rsidP="00B863FB">
      <w:pPr>
        <w:rPr>
          <w:rFonts w:ascii="Times New Roman" w:hAnsi="Times New Roman" w:cs="Times New Roman"/>
          <w:noProof/>
          <w:color w:val="000000" w:themeColor="text2"/>
          <w:sz w:val="24"/>
        </w:rPr>
      </w:pPr>
    </w:p>
    <w:p w14:paraId="0A269340" w14:textId="77777777" w:rsidR="4A446072" w:rsidRPr="00E05189" w:rsidRDefault="4A446072" w:rsidP="00B863FB">
      <w:pPr>
        <w:rPr>
          <w:rFonts w:ascii="Times New Roman" w:hAnsi="Times New Roman" w:cs="Times New Roman"/>
          <w:noProof/>
          <w:color w:val="000000" w:themeColor="text2"/>
          <w:sz w:val="24"/>
        </w:rPr>
      </w:pPr>
    </w:p>
    <w:p w14:paraId="04EBC270" w14:textId="77777777" w:rsidR="4A446072" w:rsidRPr="00E05189" w:rsidRDefault="4A446072" w:rsidP="00B863FB">
      <w:pPr>
        <w:rPr>
          <w:rFonts w:ascii="Times New Roman" w:hAnsi="Times New Roman" w:cs="Times New Roman"/>
          <w:noProof/>
          <w:color w:val="000000" w:themeColor="text2"/>
          <w:sz w:val="24"/>
        </w:rPr>
      </w:pPr>
    </w:p>
    <w:p w14:paraId="638F0167" w14:textId="77777777" w:rsidR="4A446072" w:rsidRPr="00E05189" w:rsidRDefault="4A446072" w:rsidP="00B863FB">
      <w:pPr>
        <w:rPr>
          <w:rFonts w:ascii="Times New Roman" w:hAnsi="Times New Roman" w:cs="Times New Roman"/>
          <w:noProof/>
          <w:color w:val="000000" w:themeColor="text2"/>
          <w:sz w:val="24"/>
        </w:rPr>
      </w:pPr>
    </w:p>
    <w:p w14:paraId="0035A789" w14:textId="77777777" w:rsidR="4A446072" w:rsidRPr="00E05189" w:rsidRDefault="4A446072" w:rsidP="00B863FB">
      <w:pPr>
        <w:rPr>
          <w:rFonts w:ascii="Times New Roman" w:hAnsi="Times New Roman" w:cs="Times New Roman"/>
          <w:noProof/>
          <w:color w:val="000000" w:themeColor="text2"/>
          <w:sz w:val="24"/>
        </w:rPr>
      </w:pPr>
    </w:p>
    <w:p w14:paraId="2568E174" w14:textId="77777777" w:rsidR="4A446072" w:rsidRPr="00E05189" w:rsidRDefault="4A446072" w:rsidP="00B863FB">
      <w:pPr>
        <w:rPr>
          <w:rFonts w:ascii="Times New Roman" w:hAnsi="Times New Roman" w:cs="Times New Roman"/>
          <w:noProof/>
          <w:color w:val="000000" w:themeColor="text2"/>
          <w:sz w:val="24"/>
        </w:rPr>
      </w:pPr>
    </w:p>
    <w:p w14:paraId="439DD8D6" w14:textId="77777777" w:rsidR="4A446072" w:rsidRPr="00E05189" w:rsidRDefault="4A446072" w:rsidP="00B863FB">
      <w:pPr>
        <w:rPr>
          <w:rFonts w:ascii="Times New Roman" w:hAnsi="Times New Roman" w:cs="Times New Roman"/>
          <w:noProof/>
          <w:color w:val="000000" w:themeColor="text2"/>
          <w:sz w:val="24"/>
        </w:rPr>
      </w:pPr>
    </w:p>
    <w:p w14:paraId="1454113C" w14:textId="311981E2" w:rsidR="67AE9998" w:rsidRPr="00E05189" w:rsidRDefault="67AE9998" w:rsidP="3D0A9892">
      <w:pPr>
        <w:pStyle w:val="TableFigure"/>
        <w:spacing w:after="160"/>
        <w:rPr>
          <w:rFonts w:ascii="Times New Roman" w:eastAsia="Calibri" w:hAnsi="Times New Roman" w:cs="Times New Roman"/>
          <w:i/>
          <w:iCs/>
          <w:noProof/>
          <w:color w:val="000000" w:themeColor="text2"/>
          <w:sz w:val="24"/>
        </w:rPr>
      </w:pPr>
    </w:p>
    <w:sectPr w:rsidR="67AE9998" w:rsidRPr="00E051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13573" w14:textId="77777777" w:rsidR="00FF4213" w:rsidRDefault="00FF4213">
      <w:pPr>
        <w:spacing w:line="240" w:lineRule="auto"/>
      </w:pPr>
      <w:r>
        <w:separator/>
      </w:r>
    </w:p>
    <w:p w14:paraId="455C624E" w14:textId="77777777" w:rsidR="00FF4213" w:rsidRDefault="00FF4213"/>
  </w:endnote>
  <w:endnote w:type="continuationSeparator" w:id="0">
    <w:p w14:paraId="6011BBDF" w14:textId="77777777" w:rsidR="00FF4213" w:rsidRDefault="00FF4213">
      <w:pPr>
        <w:spacing w:line="240" w:lineRule="auto"/>
      </w:pPr>
      <w:r>
        <w:continuationSeparator/>
      </w:r>
    </w:p>
    <w:p w14:paraId="23613C52" w14:textId="77777777" w:rsidR="00FF4213" w:rsidRDefault="00FF42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C51F7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2AFC8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6834E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8C179" w14:textId="77777777" w:rsidR="00FF4213" w:rsidRDefault="00FF4213">
      <w:pPr>
        <w:spacing w:line="240" w:lineRule="auto"/>
      </w:pPr>
      <w:r>
        <w:separator/>
      </w:r>
    </w:p>
    <w:p w14:paraId="5692F115" w14:textId="77777777" w:rsidR="00FF4213" w:rsidRDefault="00FF4213"/>
  </w:footnote>
  <w:footnote w:type="continuationSeparator" w:id="0">
    <w:p w14:paraId="170E66FF" w14:textId="77777777" w:rsidR="00FF4213" w:rsidRDefault="00FF4213">
      <w:pPr>
        <w:spacing w:line="240" w:lineRule="auto"/>
      </w:pPr>
      <w:r>
        <w:continuationSeparator/>
      </w:r>
    </w:p>
    <w:p w14:paraId="1E920C1F" w14:textId="77777777" w:rsidR="00FF4213" w:rsidRDefault="00FF42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4E901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F89A2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EBC87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89"/>
    <w:rsid w:val="00023AFE"/>
    <w:rsid w:val="00033BFF"/>
    <w:rsid w:val="00036AF2"/>
    <w:rsid w:val="000A3D9B"/>
    <w:rsid w:val="000B2361"/>
    <w:rsid w:val="000C2239"/>
    <w:rsid w:val="000D4642"/>
    <w:rsid w:val="000D539D"/>
    <w:rsid w:val="00116273"/>
    <w:rsid w:val="00124210"/>
    <w:rsid w:val="001561E8"/>
    <w:rsid w:val="001913BA"/>
    <w:rsid w:val="0028740F"/>
    <w:rsid w:val="002C79E6"/>
    <w:rsid w:val="002F3AE9"/>
    <w:rsid w:val="003804CC"/>
    <w:rsid w:val="00404FAC"/>
    <w:rsid w:val="00457E2E"/>
    <w:rsid w:val="00493A10"/>
    <w:rsid w:val="004B584D"/>
    <w:rsid w:val="004C7A79"/>
    <w:rsid w:val="004D7FEE"/>
    <w:rsid w:val="004E3DEE"/>
    <w:rsid w:val="004F637F"/>
    <w:rsid w:val="00561EF7"/>
    <w:rsid w:val="005C199E"/>
    <w:rsid w:val="005E00A1"/>
    <w:rsid w:val="00623CD0"/>
    <w:rsid w:val="00664C1A"/>
    <w:rsid w:val="006673ED"/>
    <w:rsid w:val="006D298B"/>
    <w:rsid w:val="007717A7"/>
    <w:rsid w:val="0087407D"/>
    <w:rsid w:val="008C07F4"/>
    <w:rsid w:val="008C4117"/>
    <w:rsid w:val="009425B1"/>
    <w:rsid w:val="009A3A80"/>
    <w:rsid w:val="00A35AB7"/>
    <w:rsid w:val="00A417C1"/>
    <w:rsid w:val="00A651D6"/>
    <w:rsid w:val="00B50B49"/>
    <w:rsid w:val="00B722FC"/>
    <w:rsid w:val="00B863FB"/>
    <w:rsid w:val="00B86440"/>
    <w:rsid w:val="00BB2D6F"/>
    <w:rsid w:val="00C00F8F"/>
    <w:rsid w:val="00C03068"/>
    <w:rsid w:val="00CF62A8"/>
    <w:rsid w:val="00D1256B"/>
    <w:rsid w:val="00D27446"/>
    <w:rsid w:val="00D620FD"/>
    <w:rsid w:val="00D71CE9"/>
    <w:rsid w:val="00D91044"/>
    <w:rsid w:val="00DA0E8B"/>
    <w:rsid w:val="00DA3060"/>
    <w:rsid w:val="00E05189"/>
    <w:rsid w:val="00E67454"/>
    <w:rsid w:val="00ED190E"/>
    <w:rsid w:val="00EF55C5"/>
    <w:rsid w:val="00F33C14"/>
    <w:rsid w:val="00F6242A"/>
    <w:rsid w:val="00F90C2B"/>
    <w:rsid w:val="00F94AF0"/>
    <w:rsid w:val="00FB02B0"/>
    <w:rsid w:val="00FD0666"/>
    <w:rsid w:val="00FE43AD"/>
    <w:rsid w:val="00FE623A"/>
    <w:rsid w:val="00FF4213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D27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se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2025-09-19T19:58:00Z</dcterms:created>
  <dcterms:modified xsi:type="dcterms:W3CDTF">2025-09-19T20:39:00Z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